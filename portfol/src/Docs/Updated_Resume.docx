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600" w:hanging="1260" w:hangingChars="600"/>
        <w:jc w:val="left"/>
        <w:rPr>
          <w:rFonts w:hint="default"/>
          <w:color w:val="auto"/>
          <w:lang w:val="en-I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-353695</wp:posOffset>
            </wp:positionV>
            <wp:extent cx="1473835" cy="1445895"/>
            <wp:effectExtent l="0" t="0" r="12065" b="1905"/>
            <wp:wrapNone/>
            <wp:docPr id="7" name="Picture 7" descr="Asish_Kumar_Nay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ish_Kumar_Nayak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4458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-1109345</wp:posOffset>
                </wp:positionH>
                <wp:positionV relativeFrom="paragraph">
                  <wp:posOffset>1211580</wp:posOffset>
                </wp:positionV>
                <wp:extent cx="2408555" cy="1776095"/>
                <wp:effectExtent l="4445" t="4445" r="6350" b="10160"/>
                <wp:wrapNone/>
                <wp:docPr id="6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1776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  <w:lang w:val="en-IN"/>
                              </w:rPr>
                              <w:t>Asish Kumar Nayak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firstLine="700" w:firstLineChars="350"/>
                              <w:jc w:val="both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B0F0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B0F0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  <w:t>Software Engineer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firstLine="500" w:firstLineChars="250"/>
                              <w:jc w:val="both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B0F0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B0F0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jc w:val="both"/>
                              <w:textAlignment w:val="auto"/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bCs w:val="0"/>
                                <w:color w:val="00B0F0"/>
                                <w:kern w:val="24"/>
                                <w:sz w:val="21"/>
                                <w:szCs w:val="21"/>
                                <w:lang w:val="en-IN"/>
                              </w:rPr>
                              <w:t>Objective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 xml:space="preserve"> : As a Software Developer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seeking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get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Full Stack (MERN)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position 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 a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organization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where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I Can share &amp; utilize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Techno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knowledge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for organization’s growth  as well as learn from others </w:t>
                            </w:r>
                            <w:r>
                              <w:rPr>
                                <w:rFonts w:hint="default" w:ascii="Sitka Small" w:hAnsi="Sitka Small" w:eastAsia="SimSun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to 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grow mutually</w:t>
                            </w:r>
                            <w:r>
                              <w:rPr>
                                <w:rFonts w:ascii="SimSun" w:hAnsi="SimSun" w:eastAsia="SimSun" w:cs="SimSun"/>
                                <w:b w:val="0"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87.35pt;margin-top:95.4pt;height:139.85pt;width:189.65pt;z-index:251661312;mso-width-relative:page;mso-height-relative:page;" filled="f" stroked="t" coordsize="21600,21600" o:gfxdata="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EYix+2QAAAAwBAAAPAAAAAAAAAAEAIAAAACIAAABk&#10;cnMvZG93bnJldi54bWxQSwECFAAUAAAACACHTuJApyYaTMwBAACHAwAADgAAAAAAAAABACAAAAAo&#10;AQAAZHJzL2Uyb0RvYy54bWxQSwUGAAAAAAYABgBZAQAAZg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center"/>
                        <w:rPr>
                          <w:rFonts w:hint="default" w:ascii="Sitka Small" w:hAnsi="Sitka Small" w:eastAsia="Microsoft YaHei" w:cs="Sitka Small"/>
                          <w:b/>
                          <w:color w:val="FFFFFF"/>
                          <w:kern w:val="24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color w:val="FFFFFF"/>
                          <w:kern w:val="24"/>
                          <w:sz w:val="32"/>
                          <w:szCs w:val="32"/>
                          <w:lang w:val="en-IN"/>
                        </w:rPr>
                        <w:t>Asish Kumar Nayak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firstLine="700" w:firstLineChars="350"/>
                        <w:jc w:val="both"/>
                        <w:rPr>
                          <w:rFonts w:hint="default" w:ascii="Sitka Small" w:hAnsi="Sitka Small" w:eastAsia="Microsoft YaHei" w:cs="Sitka Small"/>
                          <w:b/>
                          <w:color w:val="00B0F0"/>
                          <w:kern w:val="2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color w:val="00B0F0"/>
                          <w:kern w:val="24"/>
                          <w:sz w:val="20"/>
                          <w:szCs w:val="20"/>
                          <w:lang w:val="en-IN"/>
                        </w:rPr>
                        <w:t>Software Engineer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firstLine="500" w:firstLineChars="250"/>
                        <w:jc w:val="both"/>
                        <w:rPr>
                          <w:rFonts w:hint="default" w:ascii="Sitka Small" w:hAnsi="Sitka Small" w:eastAsia="Microsoft YaHei" w:cs="Sitka Small"/>
                          <w:b/>
                          <w:color w:val="00B0F0"/>
                          <w:kern w:val="2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color w:val="00B0F0"/>
                          <w:kern w:val="24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jc w:val="both"/>
                        <w:textAlignment w:val="auto"/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FFFFFF"/>
                          <w:kern w:val="24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bCs w:val="0"/>
                          <w:color w:val="00B0F0"/>
                          <w:kern w:val="24"/>
                          <w:sz w:val="21"/>
                          <w:szCs w:val="21"/>
                          <w:lang w:val="en-IN"/>
                        </w:rPr>
                        <w:t>Objective</w:t>
                      </w:r>
                      <w:r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FFFFFF"/>
                          <w:kern w:val="24"/>
                          <w:sz w:val="18"/>
                          <w:szCs w:val="18"/>
                          <w:lang w:val="en-IN"/>
                        </w:rPr>
                        <w:t xml:space="preserve"> : As a Software Developer</w:t>
                      </w:r>
                      <w:r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FFFFFF"/>
                          <w:kern w:val="24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seeking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get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Full Stack (MERN)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position 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 a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organization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where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I Can share &amp; utilize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Techno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knowledge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for organization’s growth  as well as learn from others </w:t>
                      </w:r>
                      <w:r>
                        <w:rPr>
                          <w:rFonts w:hint="default" w:ascii="Sitka Small" w:hAnsi="Sitka Small" w:eastAsia="SimSun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to 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grow mutually</w:t>
                      </w:r>
                      <w:r>
                        <w:rPr>
                          <w:rFonts w:ascii="SimSun" w:hAnsi="SimSun" w:eastAsia="SimSun" w:cs="SimSun"/>
                          <w:b w:val="0"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9344660</wp:posOffset>
                </wp:positionV>
                <wp:extent cx="4600575" cy="317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8pt;margin-top:735.8pt;height:0.25pt;width:362.25pt;z-index:251678720;mso-width-relative:page;mso-height-relative:page;" filled="f" stroked="t" coordsize="21600,21600" o:gfxdata="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ftrvcAAAADQEAAA8AAAAAAAAA&#10;AQAgAAAAIgAAAGRycy9kb3ducmV2LnhtbFBLAQIUABQAAAAIAIdO4kDYjCOZ1AEAAKoDAAAOAAAA&#10;AAAAAAEAIAAAACsBAABkcnMvZTJvRG9jLnhtbFBLBQYAAAAABgAGAFkBAABxBQAAAAA=&#10;">
                <v:fill on="f" focussize="0,0"/>
                <v:stroke color="#00206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2127250</wp:posOffset>
                </wp:positionV>
                <wp:extent cx="4695825" cy="10795"/>
                <wp:effectExtent l="0" t="4445" r="9525" b="133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9385" y="2819400"/>
                          <a:ext cx="4695825" cy="10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9.25pt;margin-top:167.5pt;height:0.85pt;width:369.75pt;z-index:251673600;mso-width-relative:page;mso-height-relative:page;" filled="f" stroked="t" coordsize="21600,21600" o:gfxdata="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YvmN9sA&#10;AAALAQAADwAAAAAAAAABACAAAAAiAAAAZHJzL2Rvd25yZXYueG1sUEsBAhQAFAAAAAgAh07iQNnZ&#10;7oTjAQAAuQMAAA4AAAAAAAAAAQAgAAAAKgEAAGRycy9lMm9Eb2MueG1sUEsFBgAAAAAGAAYAWQEA&#10;AH8FAAAAAA==&#10;">
                <v:fill on="f" focussize="0,0"/>
                <v:stroke color="#002060 [3206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1825625</wp:posOffset>
                </wp:positionV>
                <wp:extent cx="4796155" cy="3525520"/>
                <wp:effectExtent l="4445" t="4445" r="1905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4160" y="2039620"/>
                          <a:ext cx="4796155" cy="3525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Project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Location Tracking App (Android Studio, Java)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20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20"/>
                                <w:lang w:val="en-IN"/>
                              </w:rPr>
                              <w:t>Worked on the Location Tracking Functionality using google API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20"/>
                                <w:szCs w:val="21"/>
                                <w:lang w:val="en-IN"/>
                              </w:rPr>
                              <w:t xml:space="preserve"> 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20"/>
                                <w:lang w:val="en-IN"/>
                              </w:rPr>
                              <w:t>Worked on Firebase DB to Perform CRUD on User’s info.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BLOG (React.js)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auto"/>
                                <w:sz w:val="20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auto"/>
                                <w:sz w:val="20"/>
                                <w:szCs w:val="2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 xml:space="preserve"> Objective 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 xml:space="preserve">Weather web App (React.js)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20"/>
                                <w:lang w:val="en-IN"/>
                              </w:rPr>
                              <w:t xml:space="preserve">Implemented with 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6"/>
                                <w:szCs w:val="16"/>
                                <w:lang w:val="en-IN"/>
                              </w:rPr>
                              <w:t>Fetching</w:t>
                            </w: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 xml:space="preserve"> real time Weather data using React.js &amp; Bootstrap.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000000" w:themeColor="text1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Process Scheduling (C)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000000" w:themeColor="text1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000000" w:themeColor="text1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Implemented the FCFS Algorithm.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000000" w:themeColor="text1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000000" w:themeColor="text1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Implemented Graphics Using C on Console.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Portfolio (React.js)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serif" w:cs="Calibri"/>
                                <w:b/>
                                <w:bCs/>
                                <w:i w:val="0"/>
                                <w:iCs w:val="0"/>
                                <w:color w:val="434343"/>
                                <w:sz w:val="20"/>
                                <w:szCs w:val="20"/>
                                <w:u w:val="none"/>
                                <w:vertAlign w:val="baseline"/>
                                <w:lang w:val="en-I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5pt;margin-top:143.75pt;height:277.6pt;width:377.65pt;z-index:251667456;mso-width-relative:page;mso-height-relative:page;" fillcolor="#F2F2F2 [3052]" filled="t" stroked="t" coordsize="21600,21600" o:gfxdata="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SbEZfYAAAACwEAAA8AAAAAAAAAAQAgAAAAIgAAAGRycy9kb3ducmV2LnhtbFBL&#10;AQIUABQAAAAIAIdO4kDfKzo5oQIAAHUFAAAOAAAAAAAAAAEAIAAAACcBAABkcnMvZTJvRG9jLnht&#10;bFBLBQYAAAAABgAGAFkBAAA6BgAAAAA=&#10;">
                <v:fill on="t" focussize="0,0"/>
                <v:stroke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Project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  <w:t>Location Tracking App (Android Studio, Java)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20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20"/>
                          <w:lang w:val="en-IN"/>
                        </w:rPr>
                        <w:t>Worked on the Location Tracking Functionality using google API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20"/>
                          <w:szCs w:val="21"/>
                          <w:lang w:val="en-IN"/>
                        </w:rPr>
                        <w:t xml:space="preserve"> 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20"/>
                          <w:lang w:val="en-IN"/>
                        </w:rPr>
                        <w:t>Worked on Firebase DB to Perform CRUD on User’s info.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  <w:t>BLOG (React.js)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Calibri" w:hAnsi="Calibri" w:cs="Calibri"/>
                          <w:b w:val="0"/>
                          <w:bCs w:val="0"/>
                          <w:color w:val="auto"/>
                          <w:sz w:val="20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auto"/>
                          <w:sz w:val="20"/>
                          <w:szCs w:val="21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  <w:t xml:space="preserve"> Objective 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  <w:t xml:space="preserve">Weather web App (React.js)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20"/>
                          <w:lang w:val="en-IN"/>
                        </w:rPr>
                        <w:t xml:space="preserve">Implemented with 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6"/>
                          <w:szCs w:val="16"/>
                          <w:lang w:val="en-IN"/>
                        </w:rPr>
                        <w:t>Fetching</w:t>
                      </w: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  <w:t xml:space="preserve"> real time Weather data using React.js &amp; Bootstrap.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000000" w:themeColor="text1"/>
                          <w:sz w:val="18"/>
                          <w:szCs w:val="18"/>
                          <w:u w:val="none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sz w:val="18"/>
                          <w:szCs w:val="18"/>
                          <w:lang w:val="en-IN"/>
                        </w:rPr>
                        <w:t>Process Scheduling (C)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000000" w:themeColor="text1"/>
                          <w:sz w:val="18"/>
                          <w:szCs w:val="18"/>
                          <w:u w:val="none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000000" w:themeColor="text1"/>
                          <w:sz w:val="18"/>
                          <w:szCs w:val="18"/>
                          <w:u w:val="none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Implemented the FCFS Algorithm.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000000" w:themeColor="text1"/>
                          <w:sz w:val="18"/>
                          <w:szCs w:val="18"/>
                          <w:u w:val="none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000000" w:themeColor="text1"/>
                          <w:sz w:val="18"/>
                          <w:szCs w:val="18"/>
                          <w:u w:val="none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Implemented Graphics Using C on Console.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firstLine="0" w:firstLineChars="0"/>
                        <w:textAlignment w:val="auto"/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Portfolio (React.js)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Chars="0"/>
                        <w:textAlignment w:val="auto"/>
                        <w:rPr>
                          <w:rFonts w:hint="default" w:ascii="Sitka Small" w:hAnsi="Sitka Small" w:eastAsia="serif" w:cs="Sitka Small"/>
                          <w:b w:val="0"/>
                          <w:bCs w:val="0"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Calibri" w:hAnsi="Calibri" w:eastAsia="serif" w:cs="Calibri"/>
                          <w:b/>
                          <w:bCs/>
                          <w:i w:val="0"/>
                          <w:iCs w:val="0"/>
                          <w:color w:val="434343"/>
                          <w:sz w:val="20"/>
                          <w:szCs w:val="20"/>
                          <w:u w:val="none"/>
                          <w:vertAlign w:val="baseline"/>
                          <w:lang w:val="en-I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Chars="0"/>
                        <w:textAlignment w:val="auto"/>
                        <w:rPr>
                          <w:rFonts w:hint="default" w:ascii="Sitka Small" w:hAnsi="Sitka Small" w:eastAsia="serif" w:cs="Sitka Small"/>
                          <w:b w:val="0"/>
                          <w:bCs w:val="0"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-399415</wp:posOffset>
                </wp:positionV>
                <wp:extent cx="4796790" cy="2173605"/>
                <wp:effectExtent l="4445" t="4445" r="18415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790" cy="217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2060"/>
                                <w:kern w:val="24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2060"/>
                                <w:kern w:val="24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  <w:t>Work Experience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2060"/>
                                <w:kern w:val="24"/>
                                <w:sz w:val="24"/>
                                <w:szCs w:val="24"/>
                                <w:u w:val="none"/>
                                <w:lang w:val="en-IN"/>
                              </w:rPr>
                            </w:pP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666666"/>
                                <w:kern w:val="24"/>
                                <w:sz w:val="22"/>
                                <w:szCs w:val="22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666666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  <w:t xml:space="preserve">May </w:t>
                            </w:r>
                            <w:r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666666"/>
                                <w:kern w:val="24"/>
                                <w:sz w:val="20"/>
                                <w:szCs w:val="20"/>
                                <w:u w:val="none"/>
                                <w:lang w:val="en-IN"/>
                              </w:rPr>
                              <w:t>2021</w:t>
                            </w:r>
                            <w:r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666666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  <w:t xml:space="preserve">- Sept </w:t>
                            </w:r>
                            <w:r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666666"/>
                                <w:kern w:val="24"/>
                                <w:sz w:val="20"/>
                                <w:szCs w:val="20"/>
                                <w:u w:val="none"/>
                                <w:lang w:val="en-IN"/>
                              </w:rPr>
                              <w:t>2022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ServiceNow Developer |AGS5 | Allianz Technology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eastAsia="Microsoft YaHei" w:cs="Corbel" w:asciiTheme="majorAscii" w:hAnsiTheme="majorAsci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auto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auto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  <w:t>Developed the Dashboards and Reports using Performance Analytics (PA).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auto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auto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  <w:t>Worked on Service Catalog and Work Flow Design..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00" w:lineRule="exact"/>
                              <w:jc w:val="left"/>
                              <w:textAlignment w:val="auto"/>
                              <w:rPr>
                                <w:rFonts w:hint="default" w:ascii="Sitka Small" w:hAnsi="Sitka Small" w:eastAsia="Microsoft YaHei" w:cs="Sitka Small"/>
                                <w:b w:val="0"/>
                                <w:bCs/>
                                <w:color w:val="04617B" w:themeColor="text2"/>
                                <w:kern w:val="24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0" w:lineRule="exact"/>
                              <w:jc w:val="left"/>
                              <w:textAlignment w:val="auto"/>
                              <w:rPr>
                                <w:rFonts w:hint="default" w:ascii="Corbel" w:hAnsi="Corbel" w:eastAsia="Microsoft YaHei" w:cs="Corbel"/>
                                <w:b w:val="0"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89CA3" w:themeColor="accent3" w:themeShade="BF"/>
                                <w:kern w:val="24"/>
                                <w:sz w:val="21"/>
                                <w:szCs w:val="21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auto"/>
                                <w:kern w:val="24"/>
                                <w:sz w:val="18"/>
                                <w:szCs w:val="18"/>
                                <w:u w:val="none"/>
                                <w:lang w:val="en-IN"/>
                              </w:rPr>
                              <w:t>Web Design Intern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tLeas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Sitka Small" w:hAnsi="Sitka Small" w:eastAsia="Microsoft YaHei" w:cs="Sitka Smal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i w:val="0"/>
                                <w:iCs w:val="0"/>
                                <w:color w:val="000000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>Designed Flex-box and it’s functionality by using HTML,CSS,JS &amp;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i w:val="0"/>
                                <w:iCs w:val="0"/>
                                <w:color w:val="000000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>Bootstrap.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atLeas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eastAsia="Microsoft YaHei" w:cs="Arial" w:asciiTheme="minorAscii" w:hAnsiTheme="minorAsci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itka Small" w:hAnsi="Sitka Small" w:eastAsia="Microsoft YaHei" w:cs="Sitka Small"/>
                                <w:i w:val="0"/>
                                <w:iCs w:val="0"/>
                                <w:color w:val="000000"/>
                                <w:kern w:val="24"/>
                                <w:sz w:val="18"/>
                                <w:szCs w:val="18"/>
                                <w:lang w:val="en-IN"/>
                              </w:rPr>
                              <w:t>Designed Video , Audio Drag &amp; Drop Uploading functionality Page..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Microsoft YaHei" w:cs="Sitka Smal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Microsoft YaHei" w:cs="Arial" w:asciiTheme="minorAscii" w:hAnsiTheme="minorAsci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15.25pt;margin-top:-31.45pt;height:171.15pt;width:377.7pt;z-index:251664384;mso-width-relative:page;mso-height-relative:page;" fillcolor="#F2F2F2 [3052]" filled="t" stroked="t" coordsize="21600,21600" o:gfxdata="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vxSndkAAAALAQAADwAAAAAAAAABACAAAAAiAAAAZHJzL2Rvd25yZXYueG1sUEsBAhQAFAAAAAgA&#10;h07iQGZkMOckAgAAaQQAAA4AAAAAAAAAAQAgAAAAKAEAAGRycy9lMm9Eb2MueG1sUEsFBgAAAAAG&#10;AAYAWQEAAL4FAAAAAA==&#10;">
                <v:fill on="t" focussize="0,0"/>
                <v:stroke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Sitka Small" w:hAnsi="Sitka Small" w:eastAsia="Microsoft YaHei" w:cs="Sitka Small"/>
                          <w:b/>
                          <w:color w:val="002060"/>
                          <w:kern w:val="24"/>
                          <w:sz w:val="24"/>
                          <w:szCs w:val="24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color w:val="002060"/>
                          <w:kern w:val="24"/>
                          <w:sz w:val="24"/>
                          <w:szCs w:val="24"/>
                          <w:u w:val="none"/>
                          <w:lang w:val="en-IN"/>
                        </w:rPr>
                        <w:t>Work Experience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Sitka Small" w:hAnsi="Sitka Small" w:eastAsia="Microsoft YaHei" w:cs="Sitka Small"/>
                          <w:b/>
                          <w:color w:val="002060"/>
                          <w:kern w:val="24"/>
                          <w:sz w:val="24"/>
                          <w:szCs w:val="24"/>
                          <w:u w:val="none"/>
                          <w:lang w:val="en-IN"/>
                        </w:rPr>
                      </w:pPr>
                    </w:p>
                    <w:p>
                      <w:pPr>
                        <w:widowControl/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666666"/>
                          <w:kern w:val="24"/>
                          <w:sz w:val="22"/>
                          <w:szCs w:val="22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666666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  <w:t xml:space="preserve">May </w:t>
                      </w:r>
                      <w:r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666666"/>
                          <w:kern w:val="24"/>
                          <w:sz w:val="20"/>
                          <w:szCs w:val="20"/>
                          <w:u w:val="none"/>
                          <w:lang w:val="en-IN"/>
                        </w:rPr>
                        <w:t>2021</w:t>
                      </w:r>
                      <w:r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666666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  <w:t xml:space="preserve">- Sept </w:t>
                      </w:r>
                      <w:r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666666"/>
                          <w:kern w:val="24"/>
                          <w:sz w:val="20"/>
                          <w:szCs w:val="20"/>
                          <w:u w:val="none"/>
                          <w:lang w:val="en-IN"/>
                        </w:rPr>
                        <w:t>2022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Sitka Small" w:hAnsi="Sitka Small" w:eastAsia="Microsoft YaHei" w:cs="Sitka Small"/>
                          <w:b/>
                          <w:color w:val="000000" w:themeColor="text1"/>
                          <w:kern w:val="24"/>
                          <w:sz w:val="18"/>
                          <w:szCs w:val="18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/>
                          <w:color w:val="000000" w:themeColor="text1"/>
                          <w:kern w:val="24"/>
                          <w:sz w:val="18"/>
                          <w:szCs w:val="18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ServiceNow Developer |AGS5 | Allianz Technology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eastAsia="Microsoft YaHei" w:cs="Corbel" w:asciiTheme="majorAscii" w:hAnsiTheme="majorAsci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auto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auto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  <w:t>Developed the Dashboards and Reports using Performance Analytics (PA).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auto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auto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  <w:t>Worked on Service Catalog and Work Flow Design..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00" w:lineRule="exact"/>
                        <w:jc w:val="left"/>
                        <w:textAlignment w:val="auto"/>
                        <w:rPr>
                          <w:rFonts w:hint="default" w:ascii="Sitka Small" w:hAnsi="Sitka Small" w:eastAsia="Microsoft YaHei" w:cs="Sitka Small"/>
                          <w:b w:val="0"/>
                          <w:bCs/>
                          <w:color w:val="04617B" w:themeColor="text2"/>
                          <w:kern w:val="24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0" w:lineRule="exact"/>
                        <w:jc w:val="left"/>
                        <w:textAlignment w:val="auto"/>
                        <w:rPr>
                          <w:rFonts w:hint="default" w:ascii="Corbel" w:hAnsi="Corbel" w:eastAsia="Microsoft YaHei" w:cs="Corbel"/>
                          <w:b w:val="0"/>
                          <w:bCs/>
                          <w:color w:val="auto"/>
                          <w:kern w:val="24"/>
                          <w:sz w:val="22"/>
                          <w:szCs w:val="22"/>
                          <w:lang w:val="en-I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Sitka Small" w:hAnsi="Sitka Small" w:cs="Sitka Small"/>
                          <w:b/>
                          <w:bCs/>
                          <w:color w:val="089CA3" w:themeColor="accent3" w:themeShade="BF"/>
                          <w:kern w:val="24"/>
                          <w:sz w:val="21"/>
                          <w:szCs w:val="21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auto"/>
                          <w:kern w:val="24"/>
                          <w:sz w:val="18"/>
                          <w:szCs w:val="18"/>
                          <w:u w:val="none"/>
                          <w:lang w:val="en-IN"/>
                        </w:rPr>
                        <w:t>Web Design Intern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tLeas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Sitka Small" w:hAnsi="Sitka Small" w:eastAsia="Microsoft YaHei" w:cs="Sitka Small"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i w:val="0"/>
                          <w:iCs w:val="0"/>
                          <w:color w:val="000000"/>
                          <w:kern w:val="24"/>
                          <w:sz w:val="18"/>
                          <w:szCs w:val="18"/>
                          <w:lang w:val="en-IN"/>
                        </w:rPr>
                        <w:t>Designed Flex-box and it’s functionality by using HTML,CSS,JS &amp;</w:t>
                      </w:r>
                      <w:r>
                        <w:rPr>
                          <w:rFonts w:hint="default" w:ascii="Sitka Small" w:hAnsi="Sitka Small" w:eastAsia="Microsoft YaHei" w:cs="Sitka Small"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Microsoft YaHei" w:cs="Sitka Small"/>
                          <w:i w:val="0"/>
                          <w:iCs w:val="0"/>
                          <w:color w:val="000000"/>
                          <w:kern w:val="24"/>
                          <w:sz w:val="18"/>
                          <w:szCs w:val="18"/>
                          <w:lang w:val="en-IN"/>
                        </w:rPr>
                        <w:t>Bootstrap.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atLeas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eastAsia="Microsoft YaHei" w:cs="Arial" w:asciiTheme="minorAscii" w:hAnsiTheme="minorAscii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itka Small" w:hAnsi="Sitka Small" w:eastAsia="Microsoft YaHei" w:cs="Sitka Small"/>
                          <w:i w:val="0"/>
                          <w:iCs w:val="0"/>
                          <w:color w:val="000000"/>
                          <w:kern w:val="24"/>
                          <w:sz w:val="18"/>
                          <w:szCs w:val="18"/>
                          <w:lang w:val="en-IN"/>
                        </w:rPr>
                        <w:t>Designed Video , Audio Drag &amp; Drop Uploading functionality Page..</w:t>
                      </w:r>
                      <w:r>
                        <w:rPr>
                          <w:rFonts w:hint="default" w:ascii="Sitka Small" w:hAnsi="Sitka Small" w:eastAsia="Microsoft YaHei" w:cs="Sitka Small"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Microsoft YaHei" w:cs="Sitka Small"/>
                          <w:color w:val="00000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eastAsia="Microsoft YaHei" w:cs="Arial" w:asciiTheme="minorAscii" w:hAnsiTheme="minorAsci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8135620</wp:posOffset>
                </wp:positionV>
                <wp:extent cx="4771390" cy="1908175"/>
                <wp:effectExtent l="4445" t="5080" r="571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9860" y="8462010"/>
                          <a:ext cx="4771390" cy="190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Achievement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Sitka Small" w:hAnsi="Sitka Small" w:cs="Sitka Small"/>
                                <w:sz w:val="18"/>
                                <w:szCs w:val="20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425" w:leftChars="0" w:hanging="425" w:firstLineChars="0"/>
                              <w:rPr>
                                <w:rFonts w:hint="default" w:ascii="Sitka Small" w:hAnsi="Sitka Small" w:cs="Sitka Small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sz w:val="18"/>
                                <w:szCs w:val="20"/>
                                <w:lang w:val="en-IN"/>
                              </w:rPr>
                              <w:t>NRTS Scholarship from Govt. Of Odisha.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425" w:leftChars="0" w:hanging="425" w:firstLineChars="0"/>
                              <w:rPr>
                                <w:rFonts w:hint="default" w:ascii="Sitka Small" w:hAnsi="Sitka Small" w:cs="Sitka Small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sz w:val="18"/>
                                <w:szCs w:val="20"/>
                                <w:lang w:val="en-IN"/>
                              </w:rPr>
                              <w:t>Runner’s Up in Science Exhibition at Block Level.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Interest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Sports : Cricket, Carrom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Speak : Hindi, English, Oriya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0D0D0D" w:themeColor="text1" w:themeTint="F2"/>
                                <w:sz w:val="18"/>
                                <w:szCs w:val="20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Others : Pencil Art, Travelling, 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640.6pt;height:150.25pt;width:375.7pt;z-index:251672576;mso-width-relative:page;mso-height-relative:page;" fillcolor="#F2F2F2 [3052]" filled="t" stroked="t" coordsize="21600,21600" o:gfxdata="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WK0t22wAAAA0BAAAPAAAAAAAAAAEAIAAAACIAAABkcnMvZG93bnJldi54bWxQSwEC&#10;FAAUAAAACACHTuJAxuhpt5wCAABpBQAADgAAAAAAAAABACAAAAAqAQAAZHJzL2Uyb0RvYy54bWxQ&#10;SwUGAAAAAAYABgBZAQAAOAYAAAAA&#10;">
                <v:fill on="t" focussize="0,0"/>
                <v:stroke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>Achievement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Sitka Small" w:hAnsi="Sitka Small" w:cs="Sitka Small"/>
                          <w:sz w:val="18"/>
                          <w:szCs w:val="20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8"/>
                        </w:numPr>
                        <w:ind w:left="425" w:leftChars="0" w:hanging="425" w:firstLineChars="0"/>
                        <w:rPr>
                          <w:rFonts w:hint="default" w:ascii="Sitka Small" w:hAnsi="Sitka Small" w:cs="Sitka Small"/>
                          <w:sz w:val="18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sz w:val="18"/>
                          <w:szCs w:val="20"/>
                          <w:lang w:val="en-IN"/>
                        </w:rPr>
                        <w:t>NRTS Scholarship from Govt. Of Odisha.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ind w:left="425" w:leftChars="0" w:hanging="425" w:firstLineChars="0"/>
                        <w:rPr>
                          <w:rFonts w:hint="default" w:ascii="Sitka Small" w:hAnsi="Sitka Small" w:cs="Sitka Small"/>
                          <w:sz w:val="18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sz w:val="18"/>
                          <w:szCs w:val="20"/>
                          <w:lang w:val="en-IN"/>
                        </w:rPr>
                        <w:t>Runner’s Up in Science Exhibition at Block Level.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>Interest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Sports : Cricket, Carrom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Speak : Hindi, English, Oriya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0D0D0D" w:themeColor="text1" w:themeTint="F2"/>
                          <w:sz w:val="18"/>
                          <w:szCs w:val="20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Others : Pencil Art, Travelling, Cooking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8471535</wp:posOffset>
                </wp:positionV>
                <wp:extent cx="4591050" cy="3175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1760" y="8606155"/>
                          <a:ext cx="459105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4.8pt;margin-top:667.05pt;height:0.25pt;width:361.5pt;z-index:251676672;mso-width-relative:page;mso-height-relative:page;" filled="f" stroked="t" coordsize="21600,21600" o:gfxdata="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tSy9rb&#10;AAAADQEAAA8AAAAAAAAAAQAgAAAAIgAAAGRycy9kb3ducmV2LnhtbFBLAQIUABQAAAAIAIdO4kBf&#10;fzCz5AEAALgDAAAOAAAAAAAAAAEAIAAAACoBAABkcnMvZTJvRG9jLnhtbFBLBQYAAAAABgAGAFkB&#10;AACABQAAAAA=&#10;">
                <v:fill on="f" focussize="0,0"/>
                <v:stroke color="#00206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7004685</wp:posOffset>
                </wp:positionV>
                <wp:extent cx="454342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9860" y="7077710"/>
                          <a:ext cx="4543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5pt;margin-top:551.55pt;height:0pt;width:357.75pt;z-index:251675648;mso-width-relative:page;mso-height-relative:page;" filled="f" stroked="t" coordsize="21600,21600" o:gfxdata="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/rvtcAAAANAQAADwAAAAAAAAAB&#10;ACAAAAAiAAAAZHJzL2Rvd25yZXYueG1sUEsBAhQAFAAAAAgAh07iQFPdV3XYAQAAqwMAAA4AAAAA&#10;AAAAAQAgAAAAJgEAAGRycy9lMm9Eb2MueG1sUEsFBgAAAAAGAAYAWQEAAHAFAAAAAA==&#10;">
                <v:fill on="f" focussize="0,0"/>
                <v:stroke color="#00206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5684520</wp:posOffset>
                </wp:positionV>
                <wp:extent cx="45339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9860" y="5776595"/>
                          <a:ext cx="4533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55pt;margin-top:447.6pt;height:0pt;width:357pt;z-index:251674624;mso-width-relative:page;mso-height-relative:page;" filled="f" stroked="t" coordsize="21600,21600" o:gfxdata="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UZTDvXAAAACwEAAA8AAAAAAAAA&#10;AQAgAAAAIgAAAGRycy9kb3ducmV2LnhtbFBLAQIUABQAAAAIAIdO4kB0chg62QEAAKsDAAAOAAAA&#10;AAAAAAEAIAAAACYBAABkcnMvZTJvRG9jLnhtbFBLBQYAAAAABgAGAFkBAABxBQAAAAA=&#10;">
                <v:fill on="f" focussize="0,0"/>
                <v:stroke color="#002060 [3206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-65405</wp:posOffset>
                </wp:positionV>
                <wp:extent cx="4667250" cy="317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18435" y="629920"/>
                          <a:ext cx="4667250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05pt;margin-top:-5.15pt;height:0.25pt;width:367.5pt;z-index:251677696;mso-width-relative:page;mso-height-relative:page;" filled="f" stroked="t" coordsize="21600,21600" o:gfxdata="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4YMptsA&#10;AAAKAQAADwAAAAAAAAABACAAAAAiAAAAZHJzL2Rvd25yZXYueG1sUEsBAhQAFAAAAAgAh07iQBEq&#10;rZnjAQAAtQMAAA4AAAAAAAAAAQAgAAAAKgEAAGRycy9lMm9Eb2MueG1sUEsFBgAAAAAGAAYAWQEA&#10;AH8FAAAAAA==&#10;">
                <v:fill on="f" focussize="0,0"/>
                <v:stroke color="#002060 [3206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6697980</wp:posOffset>
                </wp:positionV>
                <wp:extent cx="4777740" cy="1400175"/>
                <wp:effectExtent l="4445" t="4445" r="18415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9860" y="5742305"/>
                          <a:ext cx="4777740" cy="1400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Certification</w:t>
                            </w:r>
                          </w:p>
                          <w:p>
                            <w:pP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JavaScript DSA ( FreeCodeCamp 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CSA - ServiceNow (Pearson)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  <w:t>Time Management (Soft Skill)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95pt;margin-top:527.4pt;height:110.25pt;width:376.2pt;z-index:251671552;mso-width-relative:page;mso-height-relative:page;" fillcolor="#F2F2F2 [3052]" filled="t" stroked="t" coordsize="21600,21600" o:gfxdata="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9ApmzaAAAADQEAAA8AAAAAAAAAAQAgAAAAIgAAAGRycy9kb3ducmV2LnhtbFBLAQIU&#10;ABQAAAAIAIdO4kC5es6bnAIAAGkFAAAOAAAAAAAAAAEAIAAAACkBAABkcnMvZTJvRG9jLnhtbFBL&#10;BQYAAAAABgAGAFkBAAA3BgAAAAA=&#10;">
                <v:fill on="t" focussize="0,0"/>
                <v:stroke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>Certification</w:t>
                      </w:r>
                    </w:p>
                    <w:p>
                      <w:pP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  <w:t>JavaScript DSA ( FreeCodeCamp )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  <w:t>CSA - ServiceNow (Pearson)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  <w:t>Time Management (Soft Skill)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auto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5382260</wp:posOffset>
                </wp:positionV>
                <wp:extent cx="4791710" cy="1277620"/>
                <wp:effectExtent l="4445" t="4445" r="23495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0335" y="3799205"/>
                          <a:ext cx="4791710" cy="1277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B.</w:t>
                            </w: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 xml:space="preserve">Tech (Computer Science </w:t>
                            </w: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and Engineering</w:t>
                            </w: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auto"/>
                                <w:sz w:val="17"/>
                                <w:szCs w:val="17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Centurion University Of Technology &amp; Management(CUTM),BBSR</w:t>
                            </w:r>
                            <w: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auto"/>
                                <w:sz w:val="17"/>
                                <w:szCs w:val="17"/>
                                <w:u w:val="none"/>
                                <w:vertAlign w:val="baseline"/>
                                <w:lang w:val="en-I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Intermediate (10+2)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</w:pPr>
                            <w:r>
                              <w:rPr>
                                <w:rFonts w:hint="default" w:ascii="Sitka Small" w:hAnsi="Sitka Small" w:eastAsia="serif" w:cs="Sitka Small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en-IN"/>
                              </w:rPr>
                              <w:t>Aaryan Gurukul Residential College,Brahmapur.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423.8pt;height:100.6pt;width:377.3pt;z-index:251670528;mso-width-relative:page;mso-height-relative:page;" fillcolor="#F2F2F2 [3052]" filled="t" stroked="t" coordsize="21600,21600" o:gfxdata="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13qR8NgAAAAMAQAADwAAAAAAAAABACAAAAAiAAAAZHJzL2Rvd25yZXYueG1sUEsBAhQA&#10;FAAAAAgAh07iQN1XUtqdAgAAaQUAAA4AAAAAAAAAAQAgAAAAJwEAAGRycy9lMm9Eb2MueG1sUEsF&#10;BgAAAAAGAAYAWQEAADYGAAAAAA==&#10;">
                <v:fill on="t" focussize="0,0"/>
                <v:stroke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 w:ascii="Sitka Small" w:hAnsi="Sitka Small" w:cs="Sitka Small"/>
                          <w:b/>
                          <w:bCs/>
                          <w:color w:val="002060"/>
                          <w:sz w:val="24"/>
                          <w:szCs w:val="24"/>
                          <w:lang w:val="en-I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Chars="0"/>
                        <w:textAlignment w:val="auto"/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B.</w:t>
                      </w: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Tech (Computer Science </w:t>
                      </w: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and Engineering</w:t>
                      </w: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auto"/>
                          <w:sz w:val="17"/>
                          <w:szCs w:val="17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Centurion University Of Technology &amp; Management(CUTM),BBSR</w:t>
                      </w:r>
                      <w: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auto"/>
                          <w:sz w:val="17"/>
                          <w:szCs w:val="17"/>
                          <w:u w:val="none"/>
                          <w:vertAlign w:val="baseline"/>
                          <w:lang w:val="en-I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Chars="0"/>
                        <w:textAlignment w:val="auto"/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b/>
                          <w:bCs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Intermediate (10+2)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420" w:leftChars="0" w:hanging="420" w:firstLineChars="0"/>
                        <w:textAlignment w:val="auto"/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</w:pPr>
                      <w:r>
                        <w:rPr>
                          <w:rFonts w:hint="default" w:ascii="Sitka Small" w:hAnsi="Sitka Small" w:eastAsia="serif" w:cs="Sitka Small"/>
                          <w:i w:val="0"/>
                          <w:iCs w:val="0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en-IN"/>
                        </w:rPr>
                        <w:t>Aaryan Gurukul Residential College,Brahmapur.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6375400</wp:posOffset>
                </wp:positionV>
                <wp:extent cx="2190750" cy="3429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6915785"/>
                          <a:ext cx="2190750" cy="342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Tools &amp;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8.45pt;margin-top:502pt;height:27pt;width:172.5pt;z-index:251668480;v-text-anchor:middle;mso-width-relative:page;mso-height-relative:page;" filled="f" stroked="f" coordsize="21600,21600" arcsize="0.166666666666667" o:gfxdata="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9BaQ9oAAAAOAQAADwAAAAAAAAABACAAAAAiAAAAZHJzL2Rvd25yZXYueG1sUEsBAhQAFAAAAAgA&#10;h07iQATH20ZcAgAAswQAAA4AAAAAAAAAAQAgAAAAKQ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Tools &amp; Technologies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-379730</wp:posOffset>
                </wp:positionV>
                <wp:extent cx="1543685" cy="1504950"/>
                <wp:effectExtent l="0" t="0" r="1841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560" y="239395"/>
                          <a:ext cx="1543685" cy="1504950"/>
                        </a:xfrm>
                        <a:prstGeom prst="ellipse">
                          <a:avLst/>
                        </a:prstGeom>
                        <a:gradFill>
                          <a:gsLst>
                            <a:gs pos="51000">
                              <a:srgbClr val="FF0000"/>
                            </a:gs>
                            <a:gs pos="100000">
                              <a:srgbClr val="002060"/>
                            </a:gs>
                            <a:gs pos="100000">
                              <a:srgbClr val="002060"/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pt;margin-top:-29.9pt;height:118.5pt;width:121.55pt;z-index:251679744;v-text-anchor:middle;mso-width-relative:page;mso-height-relative:page;" fillcolor="#FF0000" filled="t" stroked="f" coordsize="21600,21600" o:gfxdata="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grQDjaAAAADAEAAA8AAAAAAAAAAQAgAAAAIgAA&#10;AGRycy9kb3ducmV2LnhtbFBLAQIUABQAAAAIAIdO4kCL8Nc8sQIAALEFAAAOAAAAAAAAAAEAIAAA&#10;ACkBAABkcnMvZTJvRG9jLnhtbFBLBQYAAAAABgAGAFkBAABMBgAAAAA=&#10;">
                <v:fill type="gradientRadial" on="t" color2="#002060" colors="33423f #FF0000;65536f #002060;65536f #002060" focus="100%" focussize="0f,0f" focusposition="32768f,32768f" rotate="t">
                  <o:fill type="gradientCenter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6757670</wp:posOffset>
                </wp:positionV>
                <wp:extent cx="2285365" cy="2933700"/>
                <wp:effectExtent l="5080" t="4445" r="1460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410" y="7315835"/>
                          <a:ext cx="2285365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ServiceNow (ITSM)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Visual Studio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 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Html,Css,Bootstrap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Tailwind CSS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React.js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Node.js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MongoDB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left="420" w:leftChars="0" w:hanging="420" w:firstLineChars="0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17"/>
                                <w:szCs w:val="17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Version control System </w:t>
                            </w:r>
                            <w:r>
                              <w:rPr>
                                <w:rFonts w:hint="default" w:ascii="Sitka Small" w:hAnsi="Sitka Small" w:cs="Sitka Small"/>
                                <w:color w:val="FFFFFF" w:themeColor="background1"/>
                                <w:sz w:val="17"/>
                                <w:szCs w:val="17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(Git &amp; GitHub)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15pt;margin-top:532.1pt;height:231pt;width:179.95pt;z-index:251669504;mso-width-relative:page;mso-height-relative:page;" filled="f" stroked="t" coordsize="21600,21600" o:gfxdata="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Rds0TdAAAADgEA&#10;AA8AAAAAAAAAAQAgAAAAIgAAAGRycy9kb3ducmV2LnhtbFBLAQIUABQAAAAIAIdO4kDdeikvTgIA&#10;AJwEAAAOAAAAAAAAAAEAIAAAACwBAABkcnMvZTJvRG9jLnhtbFBLBQYAAAAABgAGAFkBAADsBQAA&#10;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ServiceNow (ITSM)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Visual Studio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 Java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Html,Css,Bootstrap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Tailwind CSS 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React.js 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Express.js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Node.js 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MongoDB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left="420" w:leftChars="0" w:hanging="420" w:firstLineChars="0"/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ind w:left="420" w:leftChars="0" w:hanging="420" w:firstLineChars="0"/>
                        <w:jc w:val="left"/>
                        <w:rPr>
                          <w:rFonts w:hint="default" w:ascii="Sitka Small" w:hAnsi="Sitka Small" w:cs="Sitka Small"/>
                          <w:color w:val="FFFFFF" w:themeColor="background1"/>
                          <w:sz w:val="17"/>
                          <w:szCs w:val="17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Version control System </w:t>
                      </w:r>
                      <w:r>
                        <w:rPr>
                          <w:rFonts w:hint="default" w:ascii="Sitka Small" w:hAnsi="Sitka Small" w:cs="Sitka Small"/>
                          <w:color w:val="FFFFFF" w:themeColor="background1"/>
                          <w:sz w:val="17"/>
                          <w:szCs w:val="17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(Git &amp; GitHub)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-1031875</wp:posOffset>
                </wp:positionH>
                <wp:positionV relativeFrom="paragraph">
                  <wp:posOffset>5557520</wp:posOffset>
                </wp:positionV>
                <wp:extent cx="2280920" cy="776605"/>
                <wp:effectExtent l="5080" t="5080" r="19050" b="18415"/>
                <wp:wrapNone/>
                <wp:docPr id="2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776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Adaptability 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Collaboration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420"/>
                              </w:tabs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left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Time Management 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81.25pt;margin-top:437.6pt;height:61.15pt;width:179.6pt;z-index:251666432;mso-width-relative:page;mso-height-relative:page;" filled="f" stroked="t" coordsize="21600,21600" o:gfxdata="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yBHhtkAAAAMAQAADwAAAAAAAAAB&#10;ACAAAAAiAAAAZHJzL2Rvd25yZXYueG1sUEsBAhQAFAAAAAgAh07iQCizYPfWAQAAnwMAAA4AAAAA&#10;AAAAAQAgAAAAKAEAAGRycy9lMm9Eb2MueG1sUEsFBgAAAAAGAAYAWQEAAHAFAAAAAA==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3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left"/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Adaptability 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3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left"/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Collaboration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3"/>
                        </w:numPr>
                        <w:tabs>
                          <w:tab w:val="clear" w:pos="420"/>
                        </w:tabs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left"/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Time Management 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Arial" w:hAnsi="Arial" w:eastAsia="Arial Unicode MS" w:cs="Arial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3039110</wp:posOffset>
                </wp:positionV>
                <wp:extent cx="2159635" cy="335915"/>
                <wp:effectExtent l="0" t="0" r="0" b="0"/>
                <wp:wrapNone/>
                <wp:docPr id="20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335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71" o:spid="_x0000_s1026" o:spt="2" style="position:absolute;left:0pt;margin-left:-77.85pt;margin-top:239.3pt;height:26.45pt;width:170.05pt;z-index:-251654144;mso-width-relative:page;mso-height-relative:page;" filled="f" stroked="f" coordsize="21600,21600" arcsize="0.166666666666667" o:gfxdata="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VDs6vbAAAADAEA&#10;AA8AAAAAAAAAAQAgAAAAIgAAAGRycy9kb3ducmV2LnhtbFBLAQIUABQAAAAIAIdO4kAWOfuUFwIA&#10;ABUEAAAOAAAAAAAAAAEAIAAAACoBAABkcnMvZTJvRG9jLnhtbFBLBQYAAAAABgAGAFkBAACzBQAA&#10;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-1167130</wp:posOffset>
                </wp:positionV>
                <wp:extent cx="7841615" cy="11397615"/>
                <wp:effectExtent l="0" t="0" r="6985" b="13335"/>
                <wp:wrapNone/>
                <wp:docPr id="1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1615" cy="11397615"/>
                        </a:xfrm>
                        <a:prstGeom prst="rect">
                          <a:avLst/>
                        </a:prstGeom>
                        <a:gradFill>
                          <a:gsLst>
                            <a:gs pos="59000">
                              <a:schemeClr val="tx2">
                                <a:lumMod val="59000"/>
                                <a:alpha val="100000"/>
                              </a:schemeClr>
                            </a:gs>
                            <a:gs pos="100000">
                              <a:srgbClr val="00B05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98.8pt;margin-top:-91.9pt;height:897.45pt;width:617.45pt;z-index:-251657216;mso-width-relative:page;mso-height-relative:page;" fillcolor="#023949 [1903]" filled="t" stroked="f" coordsize="21600,21600" o:gfxdata="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esdj3gAAAA8BAAAPAAAAAAAAAAEAIAAAACIAAABkcnMvZG93bnJldi54bWxQ&#10;SwECFAAUAAAACACHTuJAihnLryoCAABpBAAADgAAAAAAAAABACAAAAAtAQAAZHJzL2Uyb0RvYy54&#10;bWxQSwUGAAAAAAYABgBZAQAAyQUAAAAA&#10;">
                <v:fill type="gradientRadial" on="t" color2="#00B050" focus="100%" focussize="0f,0f" focusposition="32768f,32768f" rotate="t">
                  <o:fill type="gradientRadial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-1031875</wp:posOffset>
                </wp:positionH>
                <wp:positionV relativeFrom="paragraph">
                  <wp:posOffset>3414395</wp:posOffset>
                </wp:positionV>
                <wp:extent cx="2292350" cy="1773555"/>
                <wp:effectExtent l="4445" t="4445" r="8255" b="1270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773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instrText xml:space="preserve"> HYPERLINK "https://www.gmail.com" </w:instrTex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akndipu</w:t>
                            </w:r>
                            <w:r>
                              <w:rPr>
                                <w:rStyle w:val="6"/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96</w:t>
                            </w:r>
                            <w:r>
                              <w:rPr>
                                <w:rStyle w:val="6"/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b/>
                                <w:bCs/>
                                <w:color w:val="0BD0D9" w:themeColor="accent3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(+91)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8908512995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Block Road,College Square,Bellaguntha ,Ganjam,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Odisha(</w:t>
                            </w:r>
                            <w:r>
                              <w:rPr>
                                <w:rFonts w:hint="default" w:ascii="Cambria" w:hAnsi="Cambria" w:eastAsia="Arial Unicode MS" w:cs="Cambri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761119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).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both"/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 :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00B0F0"/>
                                <w:kern w:val="0"/>
                                <w:sz w:val="16"/>
                                <w:szCs w:val="16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00B0F0"/>
                                <w:kern w:val="0"/>
                                <w:sz w:val="16"/>
                                <w:szCs w:val="16"/>
                                <w:lang w:val="en-IN"/>
                              </w:rPr>
                              <w:instrText xml:space="preserve"> HYPERLINK "https://www.linkedin.com/in/asish-kumar-nayak-3126a1152/" </w:instrTex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00B0F0"/>
                                <w:kern w:val="0"/>
                                <w:sz w:val="16"/>
                                <w:szCs w:val="16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00B0F0"/>
                                <w:kern w:val="0"/>
                                <w:sz w:val="16"/>
                                <w:szCs w:val="16"/>
                                <w:lang w:val="en-IN"/>
                              </w:rPr>
                              <w:t>https://www.linkedin.com/in/asish-kumar-nayak-3126a1152/</w:t>
                            </w: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00B0F0"/>
                                <w:kern w:val="0"/>
                                <w:sz w:val="16"/>
                                <w:szCs w:val="16"/>
                                <w:lang w:val="en-IN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00" w:lineRule="exact"/>
                              <w:ind w:leftChars="0"/>
                              <w:jc w:val="left"/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eastAsia="Arial Unicode MS" w:cs="Sitka Small"/>
                                <w:b/>
                                <w:bCs/>
                                <w:color w:val="FFFFFF" w:themeColor="background1"/>
                                <w:kern w:val="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81.25pt;margin-top:268.85pt;height:139.65pt;width:180.5pt;z-index:251665408;mso-width-relative:page;mso-height-relative:page;" filled="f" stroked="t" coordsize="21600,21600" o:gfxdata="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h6+F82QAAAAwBAAAPAAAAAAAAAAEAIAAAACIAAABkcnMvZG93bnJl&#10;di54bWxQSwECFAAUAAAACACHTuJAdIMLDzUCAABQBAAADgAAAAAAAAABACAAAAAoAQAAZHJzL2Uy&#10;b0RvYy54bWxQSwUGAAAAAAYABgBZAQAAzw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instrText xml:space="preserve"> HYPERLINK "https://www.gmail.com" </w:instrText>
                      </w:r>
                      <w:r>
                        <w:rPr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akndipu</w:t>
                      </w:r>
                      <w:r>
                        <w:rPr>
                          <w:rStyle w:val="6"/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96</w:t>
                      </w:r>
                      <w:r>
                        <w:rPr>
                          <w:rStyle w:val="6"/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Fonts w:hint="default" w:ascii="Cambria" w:hAnsi="Cambria" w:eastAsia="Arial Unicode MS" w:cs="Cambria"/>
                          <w:b/>
                          <w:bCs/>
                          <w:color w:val="0BD0D9" w:themeColor="accent3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Arial Unicode MS" w:cs="Cambria"/>
                          <w:color w:val="FFFFFF" w:themeColor="background1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(+91)</w:t>
                      </w:r>
                      <w:r>
                        <w:rPr>
                          <w:rFonts w:hint="default" w:ascii="Cambria" w:hAnsi="Cambria" w:eastAsia="Arial Unicode MS" w:cs="Cambria"/>
                          <w:color w:val="FFFFFF" w:themeColor="background1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mbria" w:hAnsi="Cambria" w:eastAsia="Arial Unicode MS" w:cs="Cambria"/>
                          <w:color w:val="FFFFFF" w:themeColor="background1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8908512995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Block Road,College Square,Bellaguntha ,Ganjam,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Odisha(</w:t>
                      </w:r>
                      <w:r>
                        <w:rPr>
                          <w:rFonts w:hint="default" w:ascii="Cambria" w:hAnsi="Cambria" w:eastAsia="Arial Unicode MS" w:cs="Cambria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761119</w:t>
                      </w:r>
                      <w:r>
                        <w:rPr>
                          <w:rFonts w:hint="default" w:ascii="Sitka Small" w:hAnsi="Sitka Small" w:eastAsia="Arial Unicode MS" w:cs="Sitka Small"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).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both"/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 :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00B0F0"/>
                          <w:kern w:val="0"/>
                          <w:sz w:val="16"/>
                          <w:szCs w:val="16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00B0F0"/>
                          <w:kern w:val="0"/>
                          <w:sz w:val="16"/>
                          <w:szCs w:val="16"/>
                          <w:lang w:val="en-IN"/>
                        </w:rPr>
                        <w:instrText xml:space="preserve"> HYPERLINK "https://www.linkedin.com/in/asish-kumar-nayak-3126a1152/" </w:instrTex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00B0F0"/>
                          <w:kern w:val="0"/>
                          <w:sz w:val="16"/>
                          <w:szCs w:val="16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Sitka Small" w:hAnsi="Sitka Small" w:eastAsia="Arial Unicode MS" w:cs="Sitka Small"/>
                          <w:b/>
                          <w:bCs/>
                          <w:color w:val="00B0F0"/>
                          <w:kern w:val="0"/>
                          <w:sz w:val="16"/>
                          <w:szCs w:val="16"/>
                          <w:lang w:val="en-IN"/>
                        </w:rPr>
                        <w:t>https://www.linkedin.com/in/asish-kumar-nayak-3126a1152/</w:t>
                      </w: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00B0F0"/>
                          <w:kern w:val="0"/>
                          <w:sz w:val="16"/>
                          <w:szCs w:val="16"/>
                          <w:lang w:val="en-IN"/>
                        </w:rPr>
                        <w:fldChar w:fldCharType="end"/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00" w:lineRule="exact"/>
                        <w:ind w:leftChars="0"/>
                        <w:jc w:val="left"/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eastAsia="Arial Unicode MS" w:cs="Sitka Small"/>
                          <w:b/>
                          <w:bCs/>
                          <w:color w:val="FFFFFF" w:themeColor="background1"/>
                          <w:kern w:val="0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 :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5189855</wp:posOffset>
                </wp:positionV>
                <wp:extent cx="1724025" cy="318135"/>
                <wp:effectExtent l="0" t="0" r="0" b="0"/>
                <wp:wrapNone/>
                <wp:docPr id="21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8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840" w:leftChars="0"/>
                              <w:jc w:val="both"/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itka Small" w:hAnsi="Sitka Small" w:cs="Sitka Smal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72" o:spid="_x0000_s1026" o:spt="2" style="position:absolute;left:0pt;margin-left:-64.45pt;margin-top:408.65pt;height:25.05pt;width:135.75pt;z-index:-251653120;mso-width-relative:page;mso-height-relative:page;" filled="f" stroked="f" coordsize="21600,21600" arcsize="0.166666666666667" o:gfxdata="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118ozbAAAADAEA&#10;AA8AAAAAAAAAAQAgAAAAIgAAAGRycy9kb3ducmV2LnhtbFBLAQIUABQAAAAIAIdO4kAO+KHMFwIA&#10;ABUEAAAOAAAAAAAAAAEAIAAAACoBAABkcnMvZTJvRG9jLnhtbFBLBQYAAAAABgAGAFkBAACzBQAA&#10;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ind w:left="840" w:leftChars="0"/>
                        <w:jc w:val="both"/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itka Small" w:hAnsi="Sitka Small" w:cs="Sitka Small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-481965</wp:posOffset>
                </wp:positionV>
                <wp:extent cx="5033010" cy="10604500"/>
                <wp:effectExtent l="38735" t="18415" r="52705" b="64135"/>
                <wp:wrapNone/>
                <wp:docPr id="2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010" cy="10604500"/>
                        </a:xfrm>
                        <a:prstGeom prst="roundRect">
                          <a:avLst>
                            <a:gd name="adj" fmla="val 757"/>
                          </a:avLst>
                        </a:prstGeom>
                        <a:ln w="317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70" o:spid="_x0000_s1026" o:spt="2" style="position:absolute;left:0pt;margin-left:105.6pt;margin-top:-37.95pt;height:835pt;width:396.3pt;z-index:-251656192;mso-width-relative:page;mso-height-relative:page;" fillcolor="#BCBCBC [3216]" filled="t" stroked="t" coordsize="21600,21600" arcsize="0.00759259259259259" o:gfxdata="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KLkpQNkAAAANAQAADwAAAAAA&#10;AAABACAAAAAiAAAAZHJzL2Rvd25yZXYueG1sUEsBAhQAFAAAAAgAh07iQC5AMzf2AgAAsAYAAA4A&#10;AAAAAAAAAQAgAAAAKAEAAGRycy9lMm9Eb2MueG1sUEsFBgAAAAAGAAYAWQEAAJAGAAAAAA==&#10;">
                <v:fill type="gradient" on="t" color2="#EDEDED [3216]" colors="0f #BCBCBC;22938f #D0D0D0;65536f #EDEDED" angle="180" focus="100%" focussize="0,0" rotate="t"/>
                <v:stroke weight="0.25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roundrect>
            </w:pict>
          </mc:Fallback>
        </mc:AlternateContent>
      </w:r>
      <w:r>
        <w:rPr>
          <w:rFonts w:hint="default"/>
          <w:lang w:val="en-IN"/>
        </w:rPr>
        <w:t xml:space="preserve">     </w:t>
      </w:r>
      <w:bookmarkStart w:id="0" w:name="_GoBack"/>
      <w:bookmarkEnd w:id="0"/>
    </w:p>
    <w:sectPr>
      <w:pgSz w:w="11906" w:h="16838"/>
      <w:pgMar w:top="8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DE993"/>
    <w:multiLevelType w:val="singleLevel"/>
    <w:tmpl w:val="8B9DE99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34C4D53"/>
    <w:multiLevelType w:val="singleLevel"/>
    <w:tmpl w:val="A34C4D5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7F9F0E2"/>
    <w:multiLevelType w:val="singleLevel"/>
    <w:tmpl w:val="A7F9F0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329555E"/>
    <w:multiLevelType w:val="singleLevel"/>
    <w:tmpl w:val="B32955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64E8DB1"/>
    <w:multiLevelType w:val="singleLevel"/>
    <w:tmpl w:val="C64E8D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D29EEF4"/>
    <w:multiLevelType w:val="singleLevel"/>
    <w:tmpl w:val="ED29EEF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F076F4"/>
    <w:multiLevelType w:val="singleLevel"/>
    <w:tmpl w:val="FFF076F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8A21656"/>
    <w:multiLevelType w:val="singleLevel"/>
    <w:tmpl w:val="08A2165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22A49AF"/>
    <w:multiLevelType w:val="singleLevel"/>
    <w:tmpl w:val="322A49A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995BFB3"/>
    <w:multiLevelType w:val="singleLevel"/>
    <w:tmpl w:val="3995BFB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4C7985D"/>
    <w:multiLevelType w:val="singleLevel"/>
    <w:tmpl w:val="44C798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506E408"/>
    <w:multiLevelType w:val="singleLevel"/>
    <w:tmpl w:val="4506E40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32DE5F0"/>
    <w:multiLevelType w:val="singleLevel"/>
    <w:tmpl w:val="632DE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B4A81"/>
    <w:rsid w:val="0001690D"/>
    <w:rsid w:val="00026269"/>
    <w:rsid w:val="000530F0"/>
    <w:rsid w:val="00061E08"/>
    <w:rsid w:val="000A208D"/>
    <w:rsid w:val="000A6D8A"/>
    <w:rsid w:val="000C7285"/>
    <w:rsid w:val="000E7332"/>
    <w:rsid w:val="00127F3C"/>
    <w:rsid w:val="00307EDD"/>
    <w:rsid w:val="0032089A"/>
    <w:rsid w:val="00381DE8"/>
    <w:rsid w:val="003B0AAB"/>
    <w:rsid w:val="004041B3"/>
    <w:rsid w:val="004851DB"/>
    <w:rsid w:val="004A1C81"/>
    <w:rsid w:val="004B5884"/>
    <w:rsid w:val="004E1764"/>
    <w:rsid w:val="00544AFB"/>
    <w:rsid w:val="005651CE"/>
    <w:rsid w:val="005712B0"/>
    <w:rsid w:val="00697704"/>
    <w:rsid w:val="006A20E1"/>
    <w:rsid w:val="00785EE9"/>
    <w:rsid w:val="007F23BA"/>
    <w:rsid w:val="007F3BE7"/>
    <w:rsid w:val="008E0FAC"/>
    <w:rsid w:val="009B6BE2"/>
    <w:rsid w:val="009D18AE"/>
    <w:rsid w:val="00A15CD7"/>
    <w:rsid w:val="00A66C37"/>
    <w:rsid w:val="00B45F45"/>
    <w:rsid w:val="00B52D82"/>
    <w:rsid w:val="00B60366"/>
    <w:rsid w:val="00C3354E"/>
    <w:rsid w:val="00D81751"/>
    <w:rsid w:val="00DE5B21"/>
    <w:rsid w:val="00E257B1"/>
    <w:rsid w:val="00E36D0B"/>
    <w:rsid w:val="00E43292"/>
    <w:rsid w:val="00E45BDF"/>
    <w:rsid w:val="00E80331"/>
    <w:rsid w:val="00F15094"/>
    <w:rsid w:val="01453078"/>
    <w:rsid w:val="0405071D"/>
    <w:rsid w:val="042071E1"/>
    <w:rsid w:val="059940EA"/>
    <w:rsid w:val="05A343D9"/>
    <w:rsid w:val="070C5CF0"/>
    <w:rsid w:val="07246473"/>
    <w:rsid w:val="07A613EF"/>
    <w:rsid w:val="081731B8"/>
    <w:rsid w:val="0898523A"/>
    <w:rsid w:val="08A96593"/>
    <w:rsid w:val="099E4A14"/>
    <w:rsid w:val="0A017270"/>
    <w:rsid w:val="0B196949"/>
    <w:rsid w:val="0B8930FD"/>
    <w:rsid w:val="0D024EED"/>
    <w:rsid w:val="0D9B49EC"/>
    <w:rsid w:val="0ED5670A"/>
    <w:rsid w:val="10BF0E21"/>
    <w:rsid w:val="12F84776"/>
    <w:rsid w:val="1390374C"/>
    <w:rsid w:val="13DD24F0"/>
    <w:rsid w:val="14F53A86"/>
    <w:rsid w:val="1521180A"/>
    <w:rsid w:val="15266375"/>
    <w:rsid w:val="15DA535A"/>
    <w:rsid w:val="17CC6BC3"/>
    <w:rsid w:val="182E6B59"/>
    <w:rsid w:val="18CF00E0"/>
    <w:rsid w:val="19BA7447"/>
    <w:rsid w:val="1A2D125E"/>
    <w:rsid w:val="1BC26856"/>
    <w:rsid w:val="1C587FAE"/>
    <w:rsid w:val="1D910E64"/>
    <w:rsid w:val="1DDA4D7E"/>
    <w:rsid w:val="1E397913"/>
    <w:rsid w:val="1EA927D9"/>
    <w:rsid w:val="1F5B0791"/>
    <w:rsid w:val="1FD32700"/>
    <w:rsid w:val="20084604"/>
    <w:rsid w:val="207A69E1"/>
    <w:rsid w:val="21A34113"/>
    <w:rsid w:val="256711E5"/>
    <w:rsid w:val="260D093F"/>
    <w:rsid w:val="262F53C3"/>
    <w:rsid w:val="26EE2120"/>
    <w:rsid w:val="2B7A4CC5"/>
    <w:rsid w:val="2C607277"/>
    <w:rsid w:val="2E027CF6"/>
    <w:rsid w:val="30813FC6"/>
    <w:rsid w:val="31FC5521"/>
    <w:rsid w:val="324E4174"/>
    <w:rsid w:val="32E90565"/>
    <w:rsid w:val="351A4485"/>
    <w:rsid w:val="356846EC"/>
    <w:rsid w:val="36490C2A"/>
    <w:rsid w:val="37656DC3"/>
    <w:rsid w:val="3841449C"/>
    <w:rsid w:val="3A032FB6"/>
    <w:rsid w:val="3B2D443B"/>
    <w:rsid w:val="3B361931"/>
    <w:rsid w:val="3B994962"/>
    <w:rsid w:val="3D127F47"/>
    <w:rsid w:val="3F1E7423"/>
    <w:rsid w:val="3F57742F"/>
    <w:rsid w:val="3FE35F76"/>
    <w:rsid w:val="40984657"/>
    <w:rsid w:val="40C75A87"/>
    <w:rsid w:val="41653AC2"/>
    <w:rsid w:val="447E0A38"/>
    <w:rsid w:val="44C46A5A"/>
    <w:rsid w:val="461D31E6"/>
    <w:rsid w:val="4AC658D8"/>
    <w:rsid w:val="4B1F3F15"/>
    <w:rsid w:val="4C145E57"/>
    <w:rsid w:val="4CB95CB2"/>
    <w:rsid w:val="4CCE4D63"/>
    <w:rsid w:val="4CD8300E"/>
    <w:rsid w:val="4D63741B"/>
    <w:rsid w:val="509E71DF"/>
    <w:rsid w:val="50C1655B"/>
    <w:rsid w:val="511843C7"/>
    <w:rsid w:val="526B0601"/>
    <w:rsid w:val="53D14261"/>
    <w:rsid w:val="56EC2D75"/>
    <w:rsid w:val="584D343E"/>
    <w:rsid w:val="59FB4A81"/>
    <w:rsid w:val="5AAE6A00"/>
    <w:rsid w:val="5AD74C12"/>
    <w:rsid w:val="5C1D21A4"/>
    <w:rsid w:val="5D7E0C78"/>
    <w:rsid w:val="5DE5238E"/>
    <w:rsid w:val="5E7165B6"/>
    <w:rsid w:val="5F3F693A"/>
    <w:rsid w:val="61F71336"/>
    <w:rsid w:val="62673AF4"/>
    <w:rsid w:val="62AB7DAA"/>
    <w:rsid w:val="63160FD0"/>
    <w:rsid w:val="64257A46"/>
    <w:rsid w:val="65E02152"/>
    <w:rsid w:val="68E42E30"/>
    <w:rsid w:val="6A48056C"/>
    <w:rsid w:val="6C75307C"/>
    <w:rsid w:val="6C954B41"/>
    <w:rsid w:val="6D293512"/>
    <w:rsid w:val="6E3A1AAB"/>
    <w:rsid w:val="6F212BED"/>
    <w:rsid w:val="6F943D20"/>
    <w:rsid w:val="6FA30F83"/>
    <w:rsid w:val="701A05EA"/>
    <w:rsid w:val="712908B0"/>
    <w:rsid w:val="712E6F7B"/>
    <w:rsid w:val="7352703F"/>
    <w:rsid w:val="75EF3CB5"/>
    <w:rsid w:val="76055662"/>
    <w:rsid w:val="76EF4389"/>
    <w:rsid w:val="781B5D3C"/>
    <w:rsid w:val="78780041"/>
    <w:rsid w:val="788D60F9"/>
    <w:rsid w:val="7C177FA1"/>
    <w:rsid w:val="7D1C710E"/>
    <w:rsid w:val="7D6D2B1F"/>
    <w:rsid w:val="7D893333"/>
    <w:rsid w:val="7E63374E"/>
    <w:rsid w:val="7F164188"/>
    <w:rsid w:val="7F934629"/>
    <w:rsid w:val="7FE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tahoma"/>
    <w:qFormat/>
    <w:uiPriority w:val="0"/>
  </w:style>
  <w:style w:type="character" w:customStyle="1" w:styleId="10">
    <w:name w:val="_Style 8"/>
    <w:unhideWhenUsed/>
    <w:qFormat/>
    <w:uiPriority w:val="99"/>
    <w:rPr>
      <w:color w:val="2B579A"/>
      <w:shd w:val="clear" w:color="auto" w:fill="E6E6E6"/>
    </w:rPr>
  </w:style>
  <w:style w:type="character" w:customStyle="1" w:styleId="11">
    <w:name w:val="HTML 预设格式 字符"/>
    <w:link w:val="5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u\AppData\Roaming\kingsoft\office6\templates\download\15f21c4628924636bebe08ee483d6d26\Simple%20Professional%20Resume.docx" TargetMode="External"/></Relationships>
</file>

<file path=word/theme/theme1.xml><?xml version="1.0" encoding="utf-8"?>
<a:theme xmlns:a="http://schemas.openxmlformats.org/drawingml/2006/main" name="Offic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Resume.docx</Template>
  <Pages>1</Pages>
  <Words>0</Words>
  <Characters>0</Characters>
  <Lines>1</Lines>
  <Paragraphs>1</Paragraphs>
  <TotalTime>75</TotalTime>
  <ScaleCrop>false</ScaleCrop>
  <LinksUpToDate>false</LinksUpToDate>
  <CharactersWithSpaces>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2022-02-23T10:01:00Z</dcterms:created>
  <dc:creator>Asish Nayak</dc:creator>
  <cp:lastModifiedBy>Asish Nayak</cp:lastModifiedBy>
  <dcterms:modified xsi:type="dcterms:W3CDTF">2022-07-01T12:08:14Z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A4906B2D946B48F08F12E2719B023FAF</vt:lpwstr>
  </property>
</Properties>
</file>